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73FFD" w14:textId="77777777" w:rsidR="00685117" w:rsidRDefault="00E47672" w:rsidP="00E47672">
      <w:pPr>
        <w:spacing w:before="0"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2BE63E40" wp14:editId="3AEEF764">
                <wp:simplePos x="0" y="0"/>
                <wp:positionH relativeFrom="column">
                  <wp:posOffset>915670</wp:posOffset>
                </wp:positionH>
                <wp:positionV relativeFrom="page">
                  <wp:posOffset>9381490</wp:posOffset>
                </wp:positionV>
                <wp:extent cx="6400800" cy="0"/>
                <wp:effectExtent l="0" t="19050" r="19050" b="19050"/>
                <wp:wrapNone/>
                <wp:docPr id="3" name="Straight Connector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3E0FFB" id="Straight Connector 2" o:spid="_x0000_s1026" alt="&quot;&quot;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72.1pt,738.7pt" to="576.1pt,7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" strokecolor="#8496b0 [1951]" strokeweight="3pt">
                <w10:wrap anchory="page"/>
                <w10:anchorlock/>
              </v:line>
            </w:pict>
          </mc:Fallback>
        </mc:AlternateContent>
      </w:r>
      <w:r w:rsidR="00685117">
        <w:rPr>
          <w:noProof/>
          <w:color w:val="44546A" w:themeColor="text2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7C957E82" wp14:editId="6A7775DF">
                <wp:simplePos x="0" y="0"/>
                <wp:positionH relativeFrom="column">
                  <wp:posOffset>-146050</wp:posOffset>
                </wp:positionH>
                <wp:positionV relativeFrom="paragraph">
                  <wp:posOffset>-457200</wp:posOffset>
                </wp:positionV>
                <wp:extent cx="7461504" cy="10058400"/>
                <wp:effectExtent l="0" t="0" r="6350" b="0"/>
                <wp:wrapNone/>
                <wp:docPr id="2" name="Group 2" descr="Grouped object with shape and im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1504" cy="10058400"/>
                          <a:chOff x="0" y="0"/>
                          <a:chExt cx="7464425" cy="10059670"/>
                        </a:xfrm>
                      </wpg:grpSpPr>
                      <pic:pic xmlns:pic="http://schemas.openxmlformats.org/drawingml/2006/picture">
                        <pic:nvPicPr>
                          <pic:cNvPr id="1223273499" name="Picture 3" descr="Pile of credit cards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12033" r="12033"/>
                          <a:stretch/>
                        </pic:blipFill>
                        <pic:spPr bwMode="auto">
                          <a:xfrm>
                            <a:off x="533400" y="3977640"/>
                            <a:ext cx="6931025" cy="6082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4709795" cy="80860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  <a:alpha val="3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71EF29" id="Group 2" o:spid="_x0000_s1026" alt="Grouped object with shape and image" style="position:absolute;margin-left:-11.5pt;margin-top:-36pt;width:587.5pt;height:11in;z-index:-251656192;mso-width-relative:margin;mso-height-relative:margin" coordsize="74644,1005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Pile of credit cards" style="position:absolute;left:5334;top:39776;width:69310;height:608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">
                  <v:imagedata r:id="rId12" o:title="Pile of credit cards" cropleft="7886f" cropright="7886f"/>
                </v:shape>
                <v:rect id="Rectangle 1" o:spid="_x0000_s1028" style="position:absolute;width:47097;height:80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" fillcolor="#d5dce4 [671]" stroked="f" strokeweight="2pt">
                  <v:fill opacity="19789f"/>
                </v:rect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10800"/>
      </w:tblGrid>
      <w:tr w:rsidR="00E47672" w14:paraId="285E0EDD" w14:textId="77777777" w:rsidTr="00E47672">
        <w:trPr>
          <w:trHeight w:val="726"/>
        </w:trPr>
        <w:tc>
          <w:tcPr>
            <w:tcW w:w="10800" w:type="dxa"/>
          </w:tcPr>
          <w:bookmarkStart w:id="0" w:name="_Toc321147011"/>
          <w:bookmarkStart w:id="1" w:name="_Toc318189312"/>
          <w:bookmarkStart w:id="2" w:name="_Toc318188327"/>
          <w:bookmarkStart w:id="3" w:name="_Toc318188227"/>
          <w:bookmarkStart w:id="4" w:name="_Toc321147149"/>
          <w:p w14:paraId="6B5EA147" w14:textId="4DCBF34F" w:rsidR="00E47672" w:rsidRPr="00E47672" w:rsidRDefault="00F65651" w:rsidP="00E47672">
            <w:pPr>
              <w:pStyle w:val="Title"/>
            </w:pPr>
            <w:sdt>
              <w:sdtPr>
                <w:id w:val="720020519"/>
                <w:placeholder>
                  <w:docPart w:val="6503F2450C8248BC99FD0406E12C9A13"/>
                </w:placeholder>
                <w15:appearance w15:val="hidden"/>
              </w:sdtPr>
              <w:sdtEndPr>
                <w:rPr>
                  <w:rStyle w:val="TitleChar"/>
                  <w:b w:val="0"/>
                  <w:caps w:val="0"/>
                </w:rPr>
              </w:sdtEndPr>
              <w:sdtContent>
                <w:r w:rsidR="00261CEC" w:rsidRPr="00261CEC">
                  <w:rPr>
                    <w:sz w:val="56"/>
                    <w:szCs w:val="56"/>
                  </w:rPr>
                  <w:t>Stopping Credit Car</w:t>
                </w:r>
                <w:r w:rsidR="00261CEC">
                  <w:rPr>
                    <w:sz w:val="56"/>
                    <w:szCs w:val="56"/>
                  </w:rPr>
                  <w:t>d Fraud using data analysis</w:t>
                </w:r>
                <w:r w:rsidR="00261CEC" w:rsidRPr="00261CEC">
                  <w:rPr>
                    <w:rStyle w:val="TitleChar"/>
                  </w:rPr>
                  <w:t xml:space="preserve"> </w:t>
                </w:r>
              </w:sdtContent>
            </w:sdt>
          </w:p>
        </w:tc>
      </w:tr>
      <w:tr w:rsidR="00E47672" w14:paraId="60CC7E6B" w14:textId="77777777" w:rsidTr="00E47672">
        <w:trPr>
          <w:trHeight w:val="726"/>
        </w:trPr>
        <w:tc>
          <w:tcPr>
            <w:tcW w:w="10800" w:type="dxa"/>
          </w:tcPr>
          <w:p w14:paraId="3B6D07AE" w14:textId="40251A87" w:rsidR="00E47672" w:rsidRPr="00206B7B" w:rsidRDefault="00F65651" w:rsidP="00E47672">
            <w:pPr>
              <w:pStyle w:val="Subtitle"/>
            </w:pPr>
            <w:sdt>
              <w:sdtPr>
                <w:id w:val="-1640336837"/>
                <w:placeholder>
                  <w:docPart w:val="5710897B315C4B93A1BBB64277795CE5"/>
                </w:placeholder>
                <w15:appearance w15:val="hidden"/>
              </w:sdtPr>
              <w:sdtEndPr/>
              <w:sdtContent>
                <w:r w:rsidR="00261CEC">
                  <w:t xml:space="preserve">data Anaysis in action </w:t>
                </w:r>
              </w:sdtContent>
            </w:sdt>
          </w:p>
        </w:tc>
      </w:tr>
      <w:tr w:rsidR="00E47672" w14:paraId="3B1490CA" w14:textId="77777777" w:rsidTr="00E47672">
        <w:trPr>
          <w:trHeight w:val="8091"/>
        </w:trPr>
        <w:tc>
          <w:tcPr>
            <w:tcW w:w="10800" w:type="dxa"/>
          </w:tcPr>
          <w:p w14:paraId="201AB167" w14:textId="77777777" w:rsidR="00E47672" w:rsidRPr="00206B7B" w:rsidRDefault="00E47672" w:rsidP="00E47672">
            <w:pPr>
              <w:pStyle w:val="ContactInfo"/>
            </w:pPr>
          </w:p>
        </w:tc>
      </w:tr>
      <w:tr w:rsidR="00FE1397" w14:paraId="5F170EAD" w14:textId="77777777" w:rsidTr="00E47672">
        <w:trPr>
          <w:trHeight w:val="726"/>
        </w:trPr>
        <w:tc>
          <w:tcPr>
            <w:tcW w:w="10800" w:type="dxa"/>
          </w:tcPr>
          <w:p w14:paraId="1F035D17" w14:textId="21A0E04E" w:rsidR="00FE1397" w:rsidRPr="00E47672" w:rsidRDefault="00F65651" w:rsidP="00E47672">
            <w:pPr>
              <w:pStyle w:val="ContactInfo"/>
            </w:pPr>
            <w:sdt>
              <w:sdtPr>
                <w:rPr>
                  <w:caps w:val="0"/>
                  <w:color w:val="000000" w:themeColor="text1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id w:val="1824773452"/>
                <w:placeholder>
                  <w:docPart w:val="21446226CF4645668D439D0DD9702A74"/>
                </w:placeholder>
                <w15:appearance w15:val="hidden"/>
              </w:sdtPr>
              <w:sdtEndPr/>
              <w:sdtContent>
                <w:r w:rsidR="00261CEC" w:rsidRPr="00172D14">
                  <w:rPr>
                    <w:b/>
                    <w:caps w:val="0"/>
                    <w:outline/>
                    <w:color w:val="E6A480" w:themeColor="accent5"/>
                    <w14:shadow w14:blurRad="38100" w14:dist="22860" w14:dir="5400000" w14:sx="100000" w14:sy="100000" w14:kx="0" w14:ky="0" w14:algn="tl">
                      <w14:srgbClr w14:val="000000">
                        <w14:alpha w14:val="70000"/>
                      </w14:srgbClr>
                    </w14:shadow>
                    <w14:textOutline w14:w="10160" w14:cap="flat" w14:cmpd="sng" w14:algn="ctr">
                      <w14:solidFill>
                        <w14:schemeClr w14:val="accent5"/>
                      </w14:solidFill>
                      <w14:prstDash w14:val="solid"/>
                      <w14:round/>
                    </w14:textOutline>
                    <w14:textFill>
                      <w14:solidFill>
                        <w14:srgbClr w14:val="FFFFFF"/>
                      </w14:solidFill>
                    </w14:textFill>
                  </w:rPr>
                  <w:t>Andrea Plunkett Jackson</w:t>
                </w:r>
              </w:sdtContent>
            </w:sdt>
            <w:r w:rsidR="00E47672" w:rsidRPr="00261CEC">
              <w:rPr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FE1397" w:rsidRPr="00206B7B">
              <w:t>|</w:t>
            </w:r>
            <w:r w:rsidR="00261CEC" w:rsidRPr="00172D14">
              <w:rPr>
                <w:b/>
                <w:caps w:val="0"/>
                <w:outline/>
                <w:color w:val="E6A480" w:themeColor="accent5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Coursera</w:t>
            </w:r>
            <w:r w:rsidR="00E47672">
              <w:t xml:space="preserve"> </w:t>
            </w:r>
            <w:r w:rsidR="00FE1397" w:rsidRPr="00206B7B">
              <w:t xml:space="preserve">| </w:t>
            </w:r>
            <w:sdt>
              <w:sdtPr>
                <w:rPr>
                  <w:b/>
                  <w:caps w:val="0"/>
                  <w:outline/>
                  <w:color w:val="E6A480" w:themeColor="accent5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10160" w14:cap="flat" w14:cmpd="sng" w14:algn="ctr">
                    <w14:solidFill>
                      <w14:schemeClr w14:val="accent5"/>
                    </w14:solidFill>
                    <w14:prstDash w14:val="solid"/>
                    <w14:round/>
                  </w14:textOutline>
                  <w14:textFill>
                    <w14:solidFill>
                      <w14:srgbClr w14:val="FFFFFF"/>
                    </w14:solidFill>
                  </w14:textFill>
                </w:rPr>
                <w:id w:val="-594012797"/>
                <w:placeholder>
                  <w:docPart w:val="471A4508123445A08FFD4A42845E64A7"/>
                </w:placeholder>
                <w15:appearance w15:val="hidden"/>
              </w:sdtPr>
              <w:sdtEndPr/>
              <w:sdtContent>
                <w:r w:rsidR="00261CEC" w:rsidRPr="00172D14">
                  <w:rPr>
                    <w:b/>
                    <w:caps w:val="0"/>
                    <w:outline/>
                    <w:color w:val="E6A480" w:themeColor="accent5"/>
                    <w14:shadow w14:blurRad="38100" w14:dist="22860" w14:dir="5400000" w14:sx="100000" w14:sy="100000" w14:kx="0" w14:ky="0" w14:algn="tl">
                      <w14:srgbClr w14:val="000000">
                        <w14:alpha w14:val="70000"/>
                      </w14:srgbClr>
                    </w14:shadow>
                    <w14:textOutline w14:w="10160" w14:cap="flat" w14:cmpd="sng" w14:algn="ctr">
                      <w14:solidFill>
                        <w14:schemeClr w14:val="accent5"/>
                      </w14:solidFill>
                      <w14:prstDash w14:val="solid"/>
                      <w14:round/>
                    </w14:textOutline>
                    <w14:textFill>
                      <w14:solidFill>
                        <w14:srgbClr w14:val="FFFFFF"/>
                      </w14:solidFill>
                    </w14:textFill>
                  </w:rPr>
                  <w:t>September 23, 2023</w:t>
                </w:r>
              </w:sdtContent>
            </w:sdt>
          </w:p>
        </w:tc>
      </w:tr>
    </w:tbl>
    <w:p w14:paraId="129ADC17" w14:textId="77777777" w:rsidR="003422FF" w:rsidRDefault="003422FF" w:rsidP="00685117"/>
    <w:p w14:paraId="59FA1EA5" w14:textId="77777777" w:rsidR="0074501E" w:rsidRDefault="0074501E" w:rsidP="00101A18">
      <w:pPr>
        <w:pStyle w:val="Heading1"/>
        <w:sectPr w:rsidR="0074501E" w:rsidSect="005019BD"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14:paraId="6B7673EF" w14:textId="3FAA973F" w:rsidR="001638F6" w:rsidRPr="00FE1397" w:rsidRDefault="00F65651" w:rsidP="00101A18">
      <w:pPr>
        <w:pStyle w:val="Heading1"/>
      </w:pPr>
      <w:sdt>
        <w:sdtPr>
          <w:id w:val="-1497877332"/>
          <w:placeholder>
            <w:docPart w:val="658C4215BF304B8B821E2B01D8175566"/>
          </w:placeholder>
          <w15:appearance w15:val="hidden"/>
        </w:sdtPr>
        <w:sdtEndPr/>
        <w:sdtContent>
          <w:r w:rsidR="00261CEC">
            <w:t>Introduction to Data Analytics</w:t>
          </w:r>
          <w:r w:rsidR="00605B38">
            <w:t>:</w:t>
          </w:r>
          <w:r w:rsidR="00261CEC">
            <w:t xml:space="preserve"> FInal Assignment</w:t>
          </w:r>
        </w:sdtContent>
      </w:sdt>
      <w:r w:rsidR="0074501E">
        <w:t xml:space="preserve"> </w:t>
      </w:r>
    </w:p>
    <w:bookmarkEnd w:id="0"/>
    <w:bookmarkEnd w:id="1"/>
    <w:bookmarkEnd w:id="2"/>
    <w:bookmarkEnd w:id="3"/>
    <w:bookmarkEnd w:id="4"/>
    <w:p w14:paraId="1C8816FA" w14:textId="77777777" w:rsidR="001638F6" w:rsidRDefault="001638F6" w:rsidP="007021DE">
      <w:pPr>
        <w:rPr>
          <w:rFonts w:ascii="Times New Roman" w:hAnsi="Times New Roman" w:cs="Times New Roman"/>
          <w:sz w:val="24"/>
          <w:szCs w:val="24"/>
        </w:rPr>
      </w:pPr>
    </w:p>
    <w:p w14:paraId="3C4325D7" w14:textId="77777777" w:rsidR="00261CEC" w:rsidRDefault="00261CEC" w:rsidP="007021DE">
      <w:pPr>
        <w:rPr>
          <w:rFonts w:ascii="Times New Roman" w:hAnsi="Times New Roman" w:cs="Times New Roman"/>
          <w:sz w:val="24"/>
          <w:szCs w:val="24"/>
        </w:rPr>
      </w:pPr>
    </w:p>
    <w:p w14:paraId="4F695874" w14:textId="0826FA4C" w:rsidR="00605B38" w:rsidRPr="00605B38" w:rsidRDefault="00605B38" w:rsidP="00605B3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primary data points required for the analysis and detection of credit card fraud can be placed within three categories – transactional history, purchase behavior pattern and source data.  The breakdown of each category as shown below.</w:t>
      </w:r>
    </w:p>
    <w:p w14:paraId="626E119E" w14:textId="77777777" w:rsidR="00605B38" w:rsidRDefault="00605B38" w:rsidP="00605B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Transactional history    </w:t>
      </w:r>
    </w:p>
    <w:p w14:paraId="4E391059" w14:textId="63F5E85A" w:rsidR="00605B38" w:rsidRPr="00605B38" w:rsidRDefault="00605B38" w:rsidP="00605B38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5B38">
        <w:rPr>
          <w:rFonts w:ascii="Times New Roman" w:hAnsi="Times New Roman" w:cs="Times New Roman"/>
          <w:sz w:val="24"/>
          <w:szCs w:val="24"/>
        </w:rPr>
        <w:t>Amount of Purchase</w:t>
      </w:r>
    </w:p>
    <w:p w14:paraId="7C2E826E" w14:textId="59295301" w:rsidR="00605B38" w:rsidRDefault="00605B38" w:rsidP="00605B38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Items Purchased</w:t>
      </w:r>
    </w:p>
    <w:p w14:paraId="1C39F04B" w14:textId="77777777" w:rsidR="00605B38" w:rsidRDefault="00605B38" w:rsidP="00605B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Purchase Behavioral Patterns</w:t>
      </w:r>
    </w:p>
    <w:p w14:paraId="7FC9BB1B" w14:textId="05BCE2DB" w:rsidR="00605B38" w:rsidRDefault="00605B38" w:rsidP="00605B38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5B38">
        <w:rPr>
          <w:rFonts w:ascii="Times New Roman" w:hAnsi="Times New Roman" w:cs="Times New Roman"/>
          <w:sz w:val="24"/>
          <w:szCs w:val="24"/>
        </w:rPr>
        <w:t>Frequency of Purchases</w:t>
      </w:r>
    </w:p>
    <w:p w14:paraId="34EA2BE1" w14:textId="7F96CBDB" w:rsidR="00605B38" w:rsidRPr="00605B38" w:rsidRDefault="00605B38" w:rsidP="00605B38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 of Delivery </w:t>
      </w:r>
    </w:p>
    <w:p w14:paraId="388F2C5D" w14:textId="5FD4C58F" w:rsidR="00605B38" w:rsidRDefault="00605B38" w:rsidP="00605B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Source of Data </w:t>
      </w:r>
    </w:p>
    <w:p w14:paraId="605CF8DE" w14:textId="4D66E392" w:rsidR="00605B38" w:rsidRDefault="00605B38" w:rsidP="00605B38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Location of Purchase </w:t>
      </w:r>
    </w:p>
    <w:p w14:paraId="3E0DDB1B" w14:textId="3FE1FD66" w:rsidR="00605B38" w:rsidRDefault="00605B38" w:rsidP="00605B38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Device Used </w:t>
      </w:r>
    </w:p>
    <w:p w14:paraId="61818655" w14:textId="2DB9FFB3" w:rsidR="00605B38" w:rsidRDefault="00605B38" w:rsidP="00605B38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 address of Order Placement online </w:t>
      </w:r>
    </w:p>
    <w:p w14:paraId="7C82B2F2" w14:textId="3385DB61" w:rsidR="00A62C57" w:rsidRPr="00A62C57" w:rsidRDefault="00A62C57" w:rsidP="00A62C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E98958" w14:textId="4F57C3F8" w:rsidR="00986949" w:rsidRDefault="00605B38" w:rsidP="00986949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2C57">
        <w:rPr>
          <w:rFonts w:ascii="Times New Roman" w:hAnsi="Times New Roman" w:cs="Times New Roman"/>
          <w:sz w:val="24"/>
          <w:szCs w:val="24"/>
        </w:rPr>
        <w:t xml:space="preserve">According to the data table </w:t>
      </w:r>
      <w:r w:rsidR="002A2816">
        <w:rPr>
          <w:rFonts w:ascii="Times New Roman" w:hAnsi="Times New Roman" w:cs="Times New Roman"/>
          <w:sz w:val="24"/>
          <w:szCs w:val="24"/>
        </w:rPr>
        <w:t xml:space="preserve">three </w:t>
      </w:r>
      <w:r w:rsidR="00986949">
        <w:rPr>
          <w:rFonts w:ascii="Times New Roman" w:hAnsi="Times New Roman" w:cs="Times New Roman"/>
          <w:sz w:val="24"/>
          <w:szCs w:val="24"/>
        </w:rPr>
        <w:t xml:space="preserve">errors/issues </w:t>
      </w:r>
      <w:r w:rsidR="006826D5">
        <w:rPr>
          <w:rFonts w:ascii="Times New Roman" w:hAnsi="Times New Roman" w:cs="Times New Roman"/>
          <w:sz w:val="24"/>
          <w:szCs w:val="24"/>
        </w:rPr>
        <w:t xml:space="preserve">that could impact accuracy of findings would be </w:t>
      </w:r>
    </w:p>
    <w:p w14:paraId="7DBDE835" w14:textId="5631808A" w:rsidR="006826D5" w:rsidRDefault="006826D5" w:rsidP="006826D5">
      <w:pPr>
        <w:pStyle w:val="ListParagraph"/>
        <w:numPr>
          <w:ilvl w:val="3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Varied address formatting</w:t>
      </w:r>
    </w:p>
    <w:p w14:paraId="317DD2F8" w14:textId="3A6EBD0A" w:rsidR="006826D5" w:rsidRDefault="006826D5" w:rsidP="006826D5">
      <w:pPr>
        <w:pStyle w:val="ListParagraph"/>
        <w:numPr>
          <w:ilvl w:val="3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Inconsistent transaction date entry </w:t>
      </w:r>
    </w:p>
    <w:p w14:paraId="32FBB0AD" w14:textId="305BDECC" w:rsidR="006826D5" w:rsidRPr="00986949" w:rsidRDefault="006826D5" w:rsidP="006826D5">
      <w:pPr>
        <w:pStyle w:val="ListParagraph"/>
        <w:numPr>
          <w:ilvl w:val="3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</w:t>
      </w:r>
      <w:r w:rsidR="00E04A50">
        <w:rPr>
          <w:rFonts w:ascii="Times New Roman" w:hAnsi="Times New Roman" w:cs="Times New Roman"/>
          <w:sz w:val="24"/>
          <w:szCs w:val="24"/>
        </w:rPr>
        <w:t xml:space="preserve">ssing information ( ex. IP address and Transaction Value) </w:t>
      </w:r>
    </w:p>
    <w:p w14:paraId="484155A2" w14:textId="7BD50FAD" w:rsidR="00A62C57" w:rsidRDefault="00A62C57" w:rsidP="00A62C57">
      <w:pPr>
        <w:jc w:val="both"/>
        <w:rPr>
          <w:rFonts w:ascii="Times New Roman" w:hAnsi="Times New Roman" w:cs="Times New Roman"/>
          <w:sz w:val="24"/>
          <w:szCs w:val="24"/>
        </w:rPr>
      </w:pPr>
      <w:r w:rsidRPr="00A62C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C75BDB" wp14:editId="3201E798">
            <wp:extent cx="6858000" cy="2562860"/>
            <wp:effectExtent l="0" t="0" r="0" b="8890"/>
            <wp:docPr id="1877046096" name="Picture 1" descr="A table with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46096" name="Picture 1" descr="A table with numbers and numb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6526" w14:textId="77777777" w:rsidR="001C7C9D" w:rsidRDefault="001C7C9D" w:rsidP="00A62C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49FB5D" w14:textId="77777777" w:rsidR="001C7C9D" w:rsidRPr="00A62C57" w:rsidRDefault="001C7C9D" w:rsidP="001D224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0B33CF1" w14:textId="4A9DB377" w:rsidR="001C7C9D" w:rsidRPr="008E4FC6" w:rsidRDefault="00BD5B25" w:rsidP="001C7C9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noProof/>
          <w:sz w:val="24"/>
          <w:szCs w:val="24"/>
        </w:rPr>
      </w:pPr>
      <w:r w:rsidRPr="008E4FC6">
        <w:rPr>
          <w:rFonts w:ascii="Times New Roman" w:hAnsi="Times New Roman" w:cs="Times New Roman"/>
          <w:noProof/>
          <w:sz w:val="24"/>
          <w:szCs w:val="24"/>
        </w:rPr>
        <w:lastRenderedPageBreak/>
        <w:t>Two an</w:t>
      </w:r>
      <w:r w:rsidR="00351A04" w:rsidRPr="008E4FC6">
        <w:rPr>
          <w:rFonts w:ascii="Times New Roman" w:hAnsi="Times New Roman" w:cs="Times New Roman"/>
          <w:noProof/>
          <w:sz w:val="24"/>
          <w:szCs w:val="24"/>
        </w:rPr>
        <w:t xml:space="preserve">omalies or unexpected behaviors that lead me to believe </w:t>
      </w:r>
      <w:r w:rsidR="00382538" w:rsidRPr="008E4FC6">
        <w:rPr>
          <w:rFonts w:ascii="Times New Roman" w:hAnsi="Times New Roman" w:cs="Times New Roman"/>
          <w:noProof/>
          <w:sz w:val="24"/>
          <w:szCs w:val="24"/>
        </w:rPr>
        <w:t xml:space="preserve">the transaction may be suspect are missing and change of IP address for johnp in addition to </w:t>
      </w:r>
      <w:r w:rsidR="00D82CC8" w:rsidRPr="008E4FC6">
        <w:rPr>
          <w:rFonts w:ascii="Times New Roman" w:hAnsi="Times New Roman" w:cs="Times New Roman"/>
          <w:noProof/>
          <w:sz w:val="24"/>
          <w:szCs w:val="24"/>
        </w:rPr>
        <w:t xml:space="preserve">change of delivery method/address. These outliers </w:t>
      </w:r>
      <w:r w:rsidR="001C7C9D" w:rsidRPr="008E4FC6">
        <w:rPr>
          <w:rFonts w:ascii="Times New Roman" w:hAnsi="Times New Roman" w:cs="Times New Roman"/>
          <w:noProof/>
          <w:sz w:val="24"/>
          <w:szCs w:val="24"/>
        </w:rPr>
        <w:t>in combination to the change in transactional v</w:t>
      </w:r>
      <w:r w:rsidR="00700AFC" w:rsidRPr="008E4FC6">
        <w:rPr>
          <w:rFonts w:ascii="Times New Roman" w:hAnsi="Times New Roman" w:cs="Times New Roman"/>
          <w:noProof/>
          <w:sz w:val="24"/>
          <w:szCs w:val="24"/>
        </w:rPr>
        <w:t>al</w:t>
      </w:r>
      <w:r w:rsidR="001C7C9D" w:rsidRPr="008E4FC6">
        <w:rPr>
          <w:rFonts w:ascii="Times New Roman" w:hAnsi="Times New Roman" w:cs="Times New Roman"/>
          <w:noProof/>
          <w:sz w:val="24"/>
          <w:szCs w:val="24"/>
        </w:rPr>
        <w:t>ue increase illuminat</w:t>
      </w:r>
      <w:r w:rsidR="00700AFC" w:rsidRPr="008E4FC6">
        <w:rPr>
          <w:rFonts w:ascii="Times New Roman" w:hAnsi="Times New Roman" w:cs="Times New Roman"/>
          <w:noProof/>
          <w:sz w:val="24"/>
          <w:szCs w:val="24"/>
        </w:rPr>
        <w:t>ing</w:t>
      </w:r>
      <w:r w:rsidR="001C7C9D" w:rsidRPr="008E4FC6">
        <w:rPr>
          <w:rFonts w:ascii="Times New Roman" w:hAnsi="Times New Roman" w:cs="Times New Roman"/>
          <w:noProof/>
          <w:sz w:val="24"/>
          <w:szCs w:val="24"/>
        </w:rPr>
        <w:t xml:space="preserve"> suspected fraud. </w:t>
      </w:r>
    </w:p>
    <w:p w14:paraId="6D33C370" w14:textId="77777777" w:rsidR="00810FA4" w:rsidRPr="008E4FC6" w:rsidRDefault="00810FA4" w:rsidP="00810FA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2C6E197A" w14:textId="0A3CFC99" w:rsidR="00605B38" w:rsidRPr="00810FA4" w:rsidRDefault="00C66AA9" w:rsidP="00810FA4">
      <w:pPr>
        <w:rPr>
          <w:rFonts w:ascii="Times New Roman" w:hAnsi="Times New Roman" w:cs="Times New Roman"/>
          <w:sz w:val="24"/>
          <w:szCs w:val="24"/>
        </w:rPr>
      </w:pPr>
      <w:r w:rsidRPr="00C66AA9">
        <w:drawing>
          <wp:inline distT="0" distB="0" distL="0" distR="0" wp14:anchorId="1E140768" wp14:editId="0B901FAA">
            <wp:extent cx="6858000" cy="2367280"/>
            <wp:effectExtent l="0" t="0" r="0" b="0"/>
            <wp:docPr id="514932925" name="Picture 1" descr="A table with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32925" name="Picture 1" descr="A table with numbers and letter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A21F" w14:textId="4EDEA7EA" w:rsidR="00605B38" w:rsidRDefault="00605B38" w:rsidP="00605B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2DD7CE" w14:textId="77777777" w:rsidR="00CC0A43" w:rsidRDefault="00CC0A43" w:rsidP="00605B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796365" w14:textId="15870AE0" w:rsidR="00CC0A43" w:rsidRPr="00605B38" w:rsidRDefault="00AA0D51" w:rsidP="00CC0A4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key take</w:t>
      </w:r>
      <w:r w:rsidR="00BD0690">
        <w:rPr>
          <w:rFonts w:ascii="Times New Roman" w:hAnsi="Times New Roman" w:cs="Times New Roman"/>
          <w:sz w:val="24"/>
          <w:szCs w:val="24"/>
        </w:rPr>
        <w:t xml:space="preserve">aways from the visualization chart (shown below) </w:t>
      </w:r>
      <w:r w:rsidR="009734C5">
        <w:rPr>
          <w:rFonts w:ascii="Times New Roman" w:hAnsi="Times New Roman" w:cs="Times New Roman"/>
          <w:sz w:val="24"/>
          <w:szCs w:val="24"/>
        </w:rPr>
        <w:t>are</w:t>
      </w:r>
      <w:r w:rsidR="00E341A0">
        <w:rPr>
          <w:rFonts w:ascii="Times New Roman" w:hAnsi="Times New Roman" w:cs="Times New Roman"/>
          <w:sz w:val="24"/>
          <w:szCs w:val="24"/>
        </w:rPr>
        <w:t xml:space="preserve"> the exponential increase </w:t>
      </w:r>
      <w:r w:rsidR="005C3AC6">
        <w:rPr>
          <w:rFonts w:ascii="Times New Roman" w:hAnsi="Times New Roman" w:cs="Times New Roman"/>
          <w:sz w:val="24"/>
          <w:szCs w:val="24"/>
        </w:rPr>
        <w:t xml:space="preserve">in transaction values purchased for johnp between </w:t>
      </w:r>
      <w:r w:rsidR="009734C5">
        <w:rPr>
          <w:rFonts w:ascii="Times New Roman" w:hAnsi="Times New Roman" w:cs="Times New Roman"/>
          <w:sz w:val="24"/>
          <w:szCs w:val="24"/>
        </w:rPr>
        <w:t>TRN#3 and TRN #5</w:t>
      </w:r>
      <w:r w:rsidR="00700AFC">
        <w:rPr>
          <w:rFonts w:ascii="Times New Roman" w:hAnsi="Times New Roman" w:cs="Times New Roman"/>
          <w:sz w:val="24"/>
          <w:szCs w:val="24"/>
        </w:rPr>
        <w:t xml:space="preserve"> as well as </w:t>
      </w:r>
      <w:r w:rsidR="008741B0">
        <w:rPr>
          <w:rFonts w:ascii="Times New Roman" w:hAnsi="Times New Roman" w:cs="Times New Roman"/>
          <w:sz w:val="24"/>
          <w:szCs w:val="24"/>
        </w:rPr>
        <w:t xml:space="preserve">ellend for TRN#2.  Sudden changes in </w:t>
      </w:r>
      <w:r w:rsidR="008B5F5A">
        <w:rPr>
          <w:rFonts w:ascii="Times New Roman" w:hAnsi="Times New Roman" w:cs="Times New Roman"/>
          <w:sz w:val="24"/>
          <w:szCs w:val="24"/>
        </w:rPr>
        <w:t xml:space="preserve">purchase behavior pattern and transactional data can be an indication of fraud. </w:t>
      </w:r>
    </w:p>
    <w:p w14:paraId="085E391B" w14:textId="64F54249" w:rsidR="00605B38" w:rsidRDefault="00CC0A43" w:rsidP="00CC0A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A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FCDB83" wp14:editId="5A5596D3">
            <wp:extent cx="6858000" cy="4094480"/>
            <wp:effectExtent l="0" t="0" r="0" b="1270"/>
            <wp:docPr id="1860033987" name="Picture 1" descr="A graph of a transaction va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33987" name="Picture 1" descr="A graph of a transaction valu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B02C" w14:textId="77777777" w:rsidR="008B5F5A" w:rsidRDefault="008B5F5A" w:rsidP="008B5F5A">
      <w:pPr>
        <w:jc w:val="right"/>
      </w:pPr>
    </w:p>
    <w:p w14:paraId="2ABC2500" w14:textId="77777777" w:rsidR="00FF4068" w:rsidRDefault="00FF4068" w:rsidP="008B5F5A">
      <w:pPr>
        <w:jc w:val="right"/>
      </w:pPr>
    </w:p>
    <w:p w14:paraId="649F883A" w14:textId="1839B7A2" w:rsidR="00FF4068" w:rsidRPr="008B5F5A" w:rsidRDefault="0015128F" w:rsidP="00FF4068">
      <w:pPr>
        <w:pStyle w:val="ListParagraph"/>
        <w:numPr>
          <w:ilvl w:val="0"/>
          <w:numId w:val="21"/>
        </w:numPr>
      </w:pPr>
      <w:r>
        <w:lastRenderedPageBreak/>
        <w:t xml:space="preserve">The type of analysis I used when </w:t>
      </w:r>
      <w:r w:rsidR="000232D5">
        <w:t>performing</w:t>
      </w:r>
      <w:r>
        <w:t xml:space="preserve"> an a</w:t>
      </w:r>
      <w:r w:rsidR="00DD4327">
        <w:t xml:space="preserve">nalysis of historical credit card data to understand the appearance of </w:t>
      </w:r>
      <w:r w:rsidR="000232D5">
        <w:t>fraudulent</w:t>
      </w:r>
      <w:r w:rsidR="00DD4327">
        <w:t xml:space="preserve"> transactions is </w:t>
      </w:r>
      <w:r w:rsidR="000232D5">
        <w:t>diagnostic</w:t>
      </w:r>
      <w:r w:rsidR="00DD4327">
        <w:t xml:space="preserve"> </w:t>
      </w:r>
      <w:r w:rsidR="000232D5">
        <w:t xml:space="preserve">analytics.  </w:t>
      </w:r>
      <w:r w:rsidR="00F65651">
        <w:t xml:space="preserve">The analytic type helps in the identifying patterns and trends in order to examine outliers based on the primary data points discussed on question one,  </w:t>
      </w:r>
    </w:p>
    <w:sectPr w:rsidR="00FF4068" w:rsidRPr="008B5F5A" w:rsidSect="00FF4068"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A165A" w14:textId="77777777" w:rsidR="00261CEC" w:rsidRDefault="00261CEC">
      <w:pPr>
        <w:spacing w:before="0" w:after="0" w:line="240" w:lineRule="auto"/>
      </w:pPr>
      <w:r>
        <w:separator/>
      </w:r>
    </w:p>
  </w:endnote>
  <w:endnote w:type="continuationSeparator" w:id="0">
    <w:p w14:paraId="704394F6" w14:textId="77777777" w:rsidR="00261CEC" w:rsidRDefault="00261CE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847EF" w14:textId="77777777" w:rsidR="00261CEC" w:rsidRDefault="00261CEC">
      <w:pPr>
        <w:spacing w:before="0" w:after="0" w:line="240" w:lineRule="auto"/>
      </w:pPr>
      <w:r>
        <w:separator/>
      </w:r>
    </w:p>
  </w:footnote>
  <w:footnote w:type="continuationSeparator" w:id="0">
    <w:p w14:paraId="428D0ED0" w14:textId="77777777" w:rsidR="00261CEC" w:rsidRDefault="00261CE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8845F96"/>
    <w:multiLevelType w:val="hybridMultilevel"/>
    <w:tmpl w:val="387C4E08"/>
    <w:lvl w:ilvl="0" w:tplc="4A9A56E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1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1147140"/>
    <w:multiLevelType w:val="hybridMultilevel"/>
    <w:tmpl w:val="E05498F6"/>
    <w:lvl w:ilvl="0" w:tplc="0409000B">
      <w:start w:val="1"/>
      <w:numFmt w:val="bullet"/>
      <w:lvlText w:val=""/>
      <w:lvlJc w:val="left"/>
      <w:pPr>
        <w:ind w:left="21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3" w15:restartNumberingAfterBreak="0">
    <w:nsid w:val="1A67209C"/>
    <w:multiLevelType w:val="hybridMultilevel"/>
    <w:tmpl w:val="F8D842DC"/>
    <w:lvl w:ilvl="0" w:tplc="430202D0">
      <w:start w:val="1"/>
      <w:numFmt w:val="decimal"/>
      <w:lvlText w:val="%1."/>
      <w:lvlJc w:val="left"/>
      <w:pPr>
        <w:ind w:left="174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4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82C6B36"/>
    <w:multiLevelType w:val="hybridMultilevel"/>
    <w:tmpl w:val="6F06A5B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AA7490C"/>
    <w:multiLevelType w:val="hybridMultilevel"/>
    <w:tmpl w:val="04101BBC"/>
    <w:lvl w:ilvl="0" w:tplc="720A4600">
      <w:start w:val="2"/>
      <w:numFmt w:val="bullet"/>
      <w:lvlText w:val=""/>
      <w:lvlJc w:val="left"/>
      <w:pPr>
        <w:ind w:left="3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19" w15:restartNumberingAfterBreak="0">
    <w:nsid w:val="52043BBC"/>
    <w:multiLevelType w:val="hybridMultilevel"/>
    <w:tmpl w:val="69043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E816ED"/>
    <w:multiLevelType w:val="hybridMultilevel"/>
    <w:tmpl w:val="4DC61E10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1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864099F"/>
    <w:multiLevelType w:val="hybridMultilevel"/>
    <w:tmpl w:val="B120CE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7E29AC"/>
    <w:multiLevelType w:val="hybridMultilevel"/>
    <w:tmpl w:val="E30E4B5C"/>
    <w:lvl w:ilvl="0" w:tplc="0409000B">
      <w:start w:val="1"/>
      <w:numFmt w:val="bullet"/>
      <w:lvlText w:val=""/>
      <w:lvlJc w:val="left"/>
      <w:pPr>
        <w:ind w:left="24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24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21091560">
    <w:abstractNumId w:val="9"/>
  </w:num>
  <w:num w:numId="2" w16cid:durableId="1454792140">
    <w:abstractNumId w:val="9"/>
  </w:num>
  <w:num w:numId="3" w16cid:durableId="1272474281">
    <w:abstractNumId w:val="8"/>
  </w:num>
  <w:num w:numId="4" w16cid:durableId="1896310045">
    <w:abstractNumId w:val="8"/>
  </w:num>
  <w:num w:numId="5" w16cid:durableId="1782800902">
    <w:abstractNumId w:val="9"/>
  </w:num>
  <w:num w:numId="6" w16cid:durableId="132526421">
    <w:abstractNumId w:val="8"/>
  </w:num>
  <w:num w:numId="7" w16cid:durableId="586621328">
    <w:abstractNumId w:val="14"/>
  </w:num>
  <w:num w:numId="8" w16cid:durableId="892496727">
    <w:abstractNumId w:val="11"/>
  </w:num>
  <w:num w:numId="9" w16cid:durableId="101609319">
    <w:abstractNumId w:val="17"/>
  </w:num>
  <w:num w:numId="10" w16cid:durableId="729157751">
    <w:abstractNumId w:val="15"/>
  </w:num>
  <w:num w:numId="11" w16cid:durableId="1091585182">
    <w:abstractNumId w:val="24"/>
  </w:num>
  <w:num w:numId="12" w16cid:durableId="983392410">
    <w:abstractNumId w:val="21"/>
  </w:num>
  <w:num w:numId="13" w16cid:durableId="243687821">
    <w:abstractNumId w:val="7"/>
  </w:num>
  <w:num w:numId="14" w16cid:durableId="24261383">
    <w:abstractNumId w:val="6"/>
  </w:num>
  <w:num w:numId="15" w16cid:durableId="1272473023">
    <w:abstractNumId w:val="5"/>
  </w:num>
  <w:num w:numId="16" w16cid:durableId="1040016767">
    <w:abstractNumId w:val="4"/>
  </w:num>
  <w:num w:numId="17" w16cid:durableId="1794667041">
    <w:abstractNumId w:val="3"/>
  </w:num>
  <w:num w:numId="18" w16cid:durableId="1798184187">
    <w:abstractNumId w:val="2"/>
  </w:num>
  <w:num w:numId="19" w16cid:durableId="2080591391">
    <w:abstractNumId w:val="1"/>
  </w:num>
  <w:num w:numId="20" w16cid:durableId="574357586">
    <w:abstractNumId w:val="0"/>
  </w:num>
  <w:num w:numId="21" w16cid:durableId="1277254332">
    <w:abstractNumId w:val="19"/>
  </w:num>
  <w:num w:numId="22" w16cid:durableId="2102022130">
    <w:abstractNumId w:val="18"/>
  </w:num>
  <w:num w:numId="23" w16cid:durableId="1999768913">
    <w:abstractNumId w:val="13"/>
  </w:num>
  <w:num w:numId="24" w16cid:durableId="1128234983">
    <w:abstractNumId w:val="10"/>
  </w:num>
  <w:num w:numId="25" w16cid:durableId="1597668342">
    <w:abstractNumId w:val="20"/>
  </w:num>
  <w:num w:numId="26" w16cid:durableId="1993099578">
    <w:abstractNumId w:val="22"/>
  </w:num>
  <w:num w:numId="27" w16cid:durableId="329141143">
    <w:abstractNumId w:val="16"/>
  </w:num>
  <w:num w:numId="28" w16cid:durableId="1345787270">
    <w:abstractNumId w:val="23"/>
  </w:num>
  <w:num w:numId="29" w16cid:durableId="977187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CEC"/>
    <w:rsid w:val="000232D5"/>
    <w:rsid w:val="000748AA"/>
    <w:rsid w:val="00101A18"/>
    <w:rsid w:val="0015128F"/>
    <w:rsid w:val="001638F6"/>
    <w:rsid w:val="00172D14"/>
    <w:rsid w:val="001A2000"/>
    <w:rsid w:val="001C7C9D"/>
    <w:rsid w:val="001D2245"/>
    <w:rsid w:val="001F2C81"/>
    <w:rsid w:val="00206B7B"/>
    <w:rsid w:val="00261CEC"/>
    <w:rsid w:val="002A2816"/>
    <w:rsid w:val="002C3095"/>
    <w:rsid w:val="003209D6"/>
    <w:rsid w:val="00334A73"/>
    <w:rsid w:val="003422FF"/>
    <w:rsid w:val="00346A63"/>
    <w:rsid w:val="00351A04"/>
    <w:rsid w:val="00382538"/>
    <w:rsid w:val="003F5990"/>
    <w:rsid w:val="004815C6"/>
    <w:rsid w:val="004952C4"/>
    <w:rsid w:val="004C22CD"/>
    <w:rsid w:val="004F26D7"/>
    <w:rsid w:val="005019BD"/>
    <w:rsid w:val="005A1C5A"/>
    <w:rsid w:val="005C3AC6"/>
    <w:rsid w:val="00605B38"/>
    <w:rsid w:val="00651DB3"/>
    <w:rsid w:val="006826D5"/>
    <w:rsid w:val="00685117"/>
    <w:rsid w:val="00690EFD"/>
    <w:rsid w:val="006C7BF2"/>
    <w:rsid w:val="00700AFC"/>
    <w:rsid w:val="007021DE"/>
    <w:rsid w:val="00731CAE"/>
    <w:rsid w:val="00732607"/>
    <w:rsid w:val="0074501E"/>
    <w:rsid w:val="007B0D15"/>
    <w:rsid w:val="00800E57"/>
    <w:rsid w:val="00810FA4"/>
    <w:rsid w:val="00844483"/>
    <w:rsid w:val="00862A7D"/>
    <w:rsid w:val="008741B0"/>
    <w:rsid w:val="00894573"/>
    <w:rsid w:val="008B5F5A"/>
    <w:rsid w:val="008E4FC6"/>
    <w:rsid w:val="00934F1C"/>
    <w:rsid w:val="009734C5"/>
    <w:rsid w:val="00986949"/>
    <w:rsid w:val="009A1E44"/>
    <w:rsid w:val="009D2231"/>
    <w:rsid w:val="00A122DB"/>
    <w:rsid w:val="00A16604"/>
    <w:rsid w:val="00A62C57"/>
    <w:rsid w:val="00AA0D51"/>
    <w:rsid w:val="00AD165F"/>
    <w:rsid w:val="00B47B7A"/>
    <w:rsid w:val="00B646B8"/>
    <w:rsid w:val="00BD0690"/>
    <w:rsid w:val="00BD5B25"/>
    <w:rsid w:val="00C66AA9"/>
    <w:rsid w:val="00C80BD4"/>
    <w:rsid w:val="00CC0A43"/>
    <w:rsid w:val="00CF3A42"/>
    <w:rsid w:val="00D5413C"/>
    <w:rsid w:val="00D82CC8"/>
    <w:rsid w:val="00DC07A3"/>
    <w:rsid w:val="00DD4327"/>
    <w:rsid w:val="00E04A50"/>
    <w:rsid w:val="00E11B8A"/>
    <w:rsid w:val="00E341A0"/>
    <w:rsid w:val="00E47672"/>
    <w:rsid w:val="00EB55F3"/>
    <w:rsid w:val="00F56615"/>
    <w:rsid w:val="00F65651"/>
    <w:rsid w:val="00F677F9"/>
    <w:rsid w:val="00FD1504"/>
    <w:rsid w:val="00FE1397"/>
    <w:rsid w:val="00FF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D33B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4546A" w:themeColor="text2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672"/>
    <w:rPr>
      <w:color w:val="767171" w:themeColor="background2" w:themeShade="80"/>
    </w:rPr>
  </w:style>
  <w:style w:type="paragraph" w:styleId="Heading1">
    <w:name w:val="heading 1"/>
    <w:basedOn w:val="Normal"/>
    <w:next w:val="Normal"/>
    <w:link w:val="Heading1Char"/>
    <w:uiPriority w:val="4"/>
    <w:qFormat/>
    <w:rsid w:val="00101A18"/>
    <w:pPr>
      <w:keepNext/>
      <w:keepLines/>
      <w:spacing w:before="600" w:after="60"/>
      <w:outlineLvl w:val="0"/>
    </w:pPr>
    <w:rPr>
      <w:rFonts w:eastAsiaTheme="majorEastAsia" w:cs="Times New Roman (Headings CS)"/>
      <w:b/>
      <w:caps/>
      <w:color w:val="44546A" w:themeColor="tex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4"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6683" w:themeColor="accent1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6683" w:themeColor="accent1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3241" w:themeColor="accent1" w:themeShade="80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4"/>
    <w:qFormat/>
    <w:rsid w:val="00E47672"/>
    <w:pPr>
      <w:spacing w:before="360" w:after="0"/>
      <w:ind w:left="1332"/>
      <w:contextualSpacing/>
    </w:pPr>
    <w:rPr>
      <w:rFonts w:cs="Times New Roman (Body CS)"/>
      <w:bCs/>
      <w:caps/>
      <w:color w:val="FFFFFF" w:themeColor="background1"/>
      <w:sz w:val="32"/>
    </w:rPr>
  </w:style>
  <w:style w:type="character" w:customStyle="1" w:styleId="Heading1Char">
    <w:name w:val="Heading 1 Char"/>
    <w:basedOn w:val="DefaultParagraphFont"/>
    <w:link w:val="Heading1"/>
    <w:uiPriority w:val="4"/>
    <w:rsid w:val="00101A18"/>
    <w:rPr>
      <w:rFonts w:ascii="Gill Sans MT" w:eastAsiaTheme="majorEastAsia" w:hAnsi="Gill Sans MT" w:cs="Times New Roman (Headings CS)"/>
      <w:b/>
      <w:caps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4"/>
    <w:rsid w:val="00E47672"/>
    <w:rPr>
      <w:rFonts w:asciiTheme="majorHAnsi" w:eastAsiaTheme="majorEastAsia" w:hAnsiTheme="majorHAnsi" w:cstheme="majorBidi"/>
      <w:caps/>
      <w:color w:val="006683" w:themeColor="accent1"/>
    </w:rPr>
  </w:style>
  <w:style w:type="character" w:customStyle="1" w:styleId="Heading3Char">
    <w:name w:val="Heading 3 Char"/>
    <w:basedOn w:val="DefaultParagraphFont"/>
    <w:link w:val="Heading3"/>
    <w:uiPriority w:val="4"/>
    <w:semiHidden/>
    <w:rsid w:val="00690EFD"/>
    <w:rPr>
      <w:rFonts w:asciiTheme="majorHAnsi" w:eastAsiaTheme="majorEastAsia" w:hAnsiTheme="majorHAnsi" w:cstheme="majorBidi"/>
      <w:color w:val="006683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690EFD"/>
    <w:rPr>
      <w:rFonts w:asciiTheme="majorHAnsi" w:eastAsiaTheme="majorEastAsia" w:hAnsiTheme="majorHAnsi" w:cstheme="majorBidi"/>
      <w:color w:val="00324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690EFD"/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paragraph" w:styleId="ListBullet">
    <w:name w:val="List Bullet"/>
    <w:basedOn w:val="Normal"/>
    <w:uiPriority w:val="7"/>
    <w:rsid w:val="00101A18"/>
    <w:pPr>
      <w:numPr>
        <w:numId w:val="5"/>
      </w:numPr>
    </w:pPr>
  </w:style>
  <w:style w:type="paragraph" w:styleId="ListNumber">
    <w:name w:val="List Number"/>
    <w:basedOn w:val="Normal"/>
    <w:uiPriority w:val="5"/>
    <w:unhideWhenUsed/>
    <w:pPr>
      <w:numPr>
        <w:numId w:val="6"/>
      </w:numPr>
      <w:contextualSpacing/>
    </w:pPr>
  </w:style>
  <w:style w:type="paragraph" w:styleId="Title">
    <w:name w:val="Title"/>
    <w:basedOn w:val="Normal"/>
    <w:link w:val="TitleChar"/>
    <w:uiPriority w:val="2"/>
    <w:unhideWhenUsed/>
    <w:rsid w:val="00E47672"/>
    <w:pPr>
      <w:adjustRightInd w:val="0"/>
      <w:spacing w:before="0" w:after="40" w:line="1200" w:lineRule="exact"/>
      <w:ind w:left="630"/>
      <w:contextualSpacing/>
    </w:pPr>
    <w:rPr>
      <w:rFonts w:asciiTheme="majorHAnsi" w:eastAsiaTheme="majorEastAsia" w:hAnsiTheme="majorHAnsi" w:cs="Times New Roman (Headings CS)"/>
      <w:b/>
      <w:caps/>
      <w:color w:val="44546A" w:themeColor="text2"/>
      <w:spacing w:val="30"/>
      <w:kern w:val="28"/>
      <w:sz w:val="11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E47672"/>
    <w:rPr>
      <w:rFonts w:asciiTheme="majorHAnsi" w:eastAsiaTheme="majorEastAsia" w:hAnsiTheme="majorHAnsi" w:cs="Times New Roman (Headings CS)"/>
      <w:b/>
      <w:caps/>
      <w:spacing w:val="30"/>
      <w:kern w:val="28"/>
      <w:sz w:val="110"/>
      <w:szCs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E47672"/>
    <w:pPr>
      <w:numPr>
        <w:ilvl w:val="1"/>
      </w:numPr>
      <w:spacing w:before="300" w:after="40"/>
      <w:ind w:left="630"/>
      <w:contextualSpacing/>
    </w:pPr>
    <w:rPr>
      <w:rFonts w:eastAsiaTheme="majorEastAsia" w:cstheme="majorBidi"/>
      <w:caps/>
      <w:color w:val="006683" w:themeColor="accent1"/>
      <w:sz w:val="36"/>
      <w:szCs w:val="26"/>
    </w:rPr>
  </w:style>
  <w:style w:type="character" w:customStyle="1" w:styleId="SubtitleChar">
    <w:name w:val="Subtitle Char"/>
    <w:basedOn w:val="DefaultParagraphFont"/>
    <w:link w:val="Subtitle"/>
    <w:uiPriority w:val="3"/>
    <w:rsid w:val="00E47672"/>
    <w:rPr>
      <w:rFonts w:eastAsiaTheme="majorEastAsia" w:cstheme="majorBidi"/>
      <w:caps/>
      <w:color w:val="006683" w:themeColor="accent1"/>
      <w:sz w:val="36"/>
      <w:szCs w:val="26"/>
    </w:rPr>
  </w:style>
  <w:style w:type="paragraph" w:customStyle="1" w:styleId="Photo">
    <w:name w:val="Photo"/>
    <w:basedOn w:val="Normal"/>
    <w:uiPriority w:val="1"/>
    <w:semiHidden/>
    <w:rsid w:val="00D5413C"/>
    <w:pPr>
      <w:spacing w:before="2400" w:after="400"/>
      <w:jc w:val="center"/>
    </w:pPr>
  </w:style>
  <w:style w:type="paragraph" w:styleId="Caption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47672"/>
    <w:rPr>
      <w:color w:val="767171" w:themeColor="background2" w:themeShade="80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DB"/>
    <w:rPr>
      <w:rFonts w:ascii="Tahoma" w:hAnsi="Tahoma" w:cs="Tahoma"/>
      <w:szCs w:val="16"/>
    </w:rPr>
  </w:style>
  <w:style w:type="paragraph" w:styleId="Bibliography">
    <w:name w:val="Bibliography"/>
    <w:basedOn w:val="Normal"/>
    <w:next w:val="Normal"/>
    <w:uiPriority w:val="39"/>
    <w:semiHidden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eportTable">
    <w:name w:val="Report Table"/>
    <w:basedOn w:val="TableNormal"/>
    <w:uiPriority w:val="99"/>
    <w:rsid w:val="00651DB3"/>
    <w:pPr>
      <w:spacing w:before="60" w:after="60" w:line="240" w:lineRule="auto"/>
      <w:jc w:val="center"/>
    </w:pPr>
    <w:tblPr>
      <w:tblStyleRowBandSize w:val="1"/>
      <w:tblStyleColBandSize w:val="1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1A2000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7672"/>
    <w:rPr>
      <w:color w:val="767171" w:themeColor="background2" w:themeShade="8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122D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22D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122D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2D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2D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22DB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22DB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2D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2D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122DB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22DB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A122DB"/>
    <w:rPr>
      <w:color w:val="595959" w:themeColor="text1" w:themeTint="A6"/>
    </w:rPr>
  </w:style>
  <w:style w:type="paragraph" w:customStyle="1" w:styleId="Style1">
    <w:name w:val="Style1"/>
    <w:basedOn w:val="Title"/>
    <w:semiHidden/>
    <w:qFormat/>
    <w:rsid w:val="00101A18"/>
    <w:pPr>
      <w:framePr w:hSpace="187" w:wrap="around" w:vAnchor="page" w:hAnchor="page" w:x="1337" w:y="1043"/>
    </w:pPr>
    <w:rPr>
      <w:bCs/>
      <w:szCs w:val="110"/>
    </w:rPr>
  </w:style>
  <w:style w:type="paragraph" w:customStyle="1" w:styleId="Style2">
    <w:name w:val="Style2"/>
    <w:basedOn w:val="Subtitle"/>
    <w:semiHidden/>
    <w:qFormat/>
    <w:rsid w:val="00101A18"/>
    <w:pPr>
      <w:framePr w:hSpace="187" w:wrap="around" w:vAnchor="page" w:hAnchor="page" w:x="1337" w:y="1043"/>
      <w:spacing w:line="240" w:lineRule="auto"/>
    </w:pPr>
    <w:rPr>
      <w:rFonts w:ascii="Gill Sans MT" w:hAnsi="Gill Sans MT"/>
    </w:rPr>
  </w:style>
  <w:style w:type="paragraph" w:styleId="ListParagraph">
    <w:name w:val="List Paragraph"/>
    <w:basedOn w:val="Normal"/>
    <w:uiPriority w:val="34"/>
    <w:semiHidden/>
    <w:qFormat/>
    <w:rsid w:val="00261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eap\AppData\Local\Microsoft\Office\16.0\DTS\en-US%7bC97CC9AD-17B4-4FD7-A84F-1FC8CDDD8EBE%7d\%7b5BF0DE47-C7AD-47C3-B27C-B0FCA78807AE%7dtf1639293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03F2450C8248BC99FD0406E12C9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9BC96-32AE-471B-A7EB-35F90BCDD91B}"/>
      </w:docPartPr>
      <w:docPartBody>
        <w:p w:rsidR="00000000" w:rsidRDefault="00CD2F3A">
          <w:pPr>
            <w:pStyle w:val="6503F2450C8248BC99FD0406E12C9A13"/>
          </w:pPr>
          <w:r w:rsidRPr="00E47672">
            <w:rPr>
              <w:rStyle w:val="TitleChar"/>
              <w:b w:val="0"/>
              <w:caps w:val="0"/>
            </w:rPr>
            <w:t xml:space="preserve">The </w:t>
          </w:r>
          <w:r w:rsidRPr="00E47672">
            <w:rPr>
              <w:rStyle w:val="TitleChar"/>
              <w:b w:val="0"/>
              <w:caps w:val="0"/>
            </w:rPr>
            <w:br/>
            <w:t xml:space="preserve">Judicial </w:t>
          </w:r>
          <w:r w:rsidRPr="00E47672">
            <w:rPr>
              <w:rStyle w:val="TitleChar"/>
              <w:b w:val="0"/>
              <w:caps w:val="0"/>
            </w:rPr>
            <w:br/>
            <w:t>Branch</w:t>
          </w:r>
        </w:p>
      </w:docPartBody>
    </w:docPart>
    <w:docPart>
      <w:docPartPr>
        <w:name w:val="5710897B315C4B93A1BBB64277795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88DE2-B22B-4AA0-8F66-073079C93E03}"/>
      </w:docPartPr>
      <w:docPartBody>
        <w:p w:rsidR="00000000" w:rsidRDefault="00CD2F3A">
          <w:pPr>
            <w:pStyle w:val="5710897B315C4B93A1BBB64277795CE5"/>
          </w:pPr>
          <w:r w:rsidRPr="00E47672">
            <w:t>Court Role and Structure</w:t>
          </w:r>
        </w:p>
      </w:docPartBody>
    </w:docPart>
    <w:docPart>
      <w:docPartPr>
        <w:name w:val="21446226CF4645668D439D0DD9702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FAE11-FF4C-470B-B159-8F969188244C}"/>
      </w:docPartPr>
      <w:docPartBody>
        <w:p w:rsidR="00000000" w:rsidRDefault="00CD2F3A">
          <w:pPr>
            <w:pStyle w:val="21446226CF4645668D439D0DD9702A74"/>
          </w:pPr>
          <w:r w:rsidRPr="00E47672">
            <w:t>Henry Ross</w:t>
          </w:r>
        </w:p>
      </w:docPartBody>
    </w:docPart>
    <w:docPart>
      <w:docPartPr>
        <w:name w:val="471A4508123445A08FFD4A42845E6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C2CC2-4032-48CE-A999-99947F807EB3}"/>
      </w:docPartPr>
      <w:docPartBody>
        <w:p w:rsidR="00000000" w:rsidRDefault="00CD2F3A">
          <w:pPr>
            <w:pStyle w:val="471A4508123445A08FFD4A42845E64A7"/>
          </w:pPr>
          <w:r w:rsidRPr="00E47672">
            <w:t>September 9,</w:t>
          </w:r>
          <w:r>
            <w:t xml:space="preserve"> </w:t>
          </w:r>
          <w:r w:rsidRPr="00E47672">
            <w:t>2023</w:t>
          </w:r>
        </w:p>
      </w:docPartBody>
    </w:docPart>
    <w:docPart>
      <w:docPartPr>
        <w:name w:val="658C4215BF304B8B821E2B01D8175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D0B82-4C66-4D3F-B3EE-DBA96F31E28B}"/>
      </w:docPartPr>
      <w:docPartBody>
        <w:p w:rsidR="00000000" w:rsidRDefault="00CD2F3A">
          <w:pPr>
            <w:pStyle w:val="658C4215BF304B8B821E2B01D8175566"/>
          </w:pPr>
          <w:r w:rsidRPr="0074501E">
            <w:t xml:space="preserve">Supreme Court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 w16cid:durableId="22272261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2"/>
    <w:unhideWhenUsed/>
    <w:pPr>
      <w:adjustRightInd w:val="0"/>
      <w:spacing w:after="40" w:line="1200" w:lineRule="exact"/>
      <w:ind w:left="630"/>
      <w:contextualSpacing/>
    </w:pPr>
    <w:rPr>
      <w:rFonts w:asciiTheme="majorHAnsi" w:eastAsiaTheme="majorEastAsia" w:hAnsiTheme="majorHAnsi" w:cs="Times New Roman (Headings CS)"/>
      <w:b/>
      <w:caps/>
      <w:color w:val="44546A" w:themeColor="text2"/>
      <w:spacing w:val="30"/>
      <w:kern w:val="28"/>
      <w:sz w:val="110"/>
      <w:szCs w:val="60"/>
      <w:lang w:eastAsia="ja-JP"/>
      <w14:ligatures w14:val="none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="Times New Roman (Headings CS)"/>
      <w:b/>
      <w:caps/>
      <w:color w:val="44546A" w:themeColor="text2"/>
      <w:spacing w:val="30"/>
      <w:kern w:val="28"/>
      <w:sz w:val="110"/>
      <w:szCs w:val="60"/>
      <w:lang w:eastAsia="ja-JP"/>
      <w14:ligatures w14:val="none"/>
    </w:rPr>
  </w:style>
  <w:style w:type="paragraph" w:customStyle="1" w:styleId="6503F2450C8248BC99FD0406E12C9A13">
    <w:name w:val="6503F2450C8248BC99FD0406E12C9A13"/>
  </w:style>
  <w:style w:type="paragraph" w:customStyle="1" w:styleId="5710897B315C4B93A1BBB64277795CE5">
    <w:name w:val="5710897B315C4B93A1BBB64277795CE5"/>
  </w:style>
  <w:style w:type="paragraph" w:customStyle="1" w:styleId="21446226CF4645668D439D0DD9702A74">
    <w:name w:val="21446226CF4645668D439D0DD9702A74"/>
  </w:style>
  <w:style w:type="paragraph" w:customStyle="1" w:styleId="F1D41F2D1A8748FE9C48E04DE4404B0A">
    <w:name w:val="F1D41F2D1A8748FE9C48E04DE4404B0A"/>
  </w:style>
  <w:style w:type="paragraph" w:customStyle="1" w:styleId="471A4508123445A08FFD4A42845E64A7">
    <w:name w:val="471A4508123445A08FFD4A42845E64A7"/>
  </w:style>
  <w:style w:type="paragraph" w:customStyle="1" w:styleId="658C4215BF304B8B821E2B01D8175566">
    <w:name w:val="658C4215BF304B8B821E2B01D8175566"/>
  </w:style>
  <w:style w:type="paragraph" w:customStyle="1" w:styleId="8CDFFE12F1B44B5CAF963DBAF69BF896">
    <w:name w:val="8CDFFE12F1B44B5CAF963DBAF69BF896"/>
  </w:style>
  <w:style w:type="paragraph" w:styleId="ListBullet">
    <w:name w:val="List Bullet"/>
    <w:basedOn w:val="Normal"/>
    <w:uiPriority w:val="7"/>
    <w:pPr>
      <w:numPr>
        <w:numId w:val="1"/>
      </w:numPr>
      <w:spacing w:before="120" w:after="200" w:line="264" w:lineRule="auto"/>
    </w:pPr>
    <w:rPr>
      <w:color w:val="767171" w:themeColor="background2" w:themeShade="80"/>
      <w:kern w:val="0"/>
      <w:lang w:eastAsia="ja-JP"/>
      <w14:ligatures w14:val="none"/>
    </w:rPr>
  </w:style>
  <w:style w:type="paragraph" w:customStyle="1" w:styleId="EFC880F58CC54BE58C16E4EB7F1F6AD0">
    <w:name w:val="EFC880F58CC54BE58C16E4EB7F1F6AD0"/>
  </w:style>
  <w:style w:type="paragraph" w:customStyle="1" w:styleId="298F3AF7CAC44154AB11626B7523D2D0">
    <w:name w:val="298F3AF7CAC44154AB11626B7523D2D0"/>
  </w:style>
  <w:style w:type="paragraph" w:customStyle="1" w:styleId="FA316EA6B17E45EE83C18873E4561CA3">
    <w:name w:val="FA316EA6B17E45EE83C18873E4561C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6683"/>
      </a:accent1>
      <a:accent2>
        <a:srgbClr val="FF4425"/>
      </a:accent2>
      <a:accent3>
        <a:srgbClr val="F48700"/>
      </a:accent3>
      <a:accent4>
        <a:srgbClr val="F8B90A"/>
      </a:accent4>
      <a:accent5>
        <a:srgbClr val="E6A480"/>
      </a:accent5>
      <a:accent6>
        <a:srgbClr val="00253B"/>
      </a:accent6>
      <a:hlink>
        <a:srgbClr val="0563C1"/>
      </a:hlink>
      <a:folHlink>
        <a:srgbClr val="954F72"/>
      </a:folHlink>
    </a:clrScheme>
    <a:fontScheme name="Custom 93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6B1F4B-D2C7-4080-9F0A-9A425E0F546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5968AED-7063-4155-91A2-8C47F29913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5B2DF4-75B4-48EB-84C5-AD1E3FA0632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2B2DCC7-1BFB-4EB6-93AC-2EA6D15DAB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{5BF0DE47-C7AD-47C3-B27C-B0FCA78807AE}tf16392938_win32.dotx</Template>
  <TotalTime>0</TotalTime>
  <Pages>4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2023-09-23T13:04:00Z</dcterms:created>
  <dcterms:modified xsi:type="dcterms:W3CDTF">2023-09-23T14:28:00Z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